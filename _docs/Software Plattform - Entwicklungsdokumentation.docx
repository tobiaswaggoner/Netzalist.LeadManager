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Default="008829B8" w:rsidP="00C3266C"/>
    <w:p w:rsidR="008829B8" w:rsidRPr="008829B8" w:rsidRDefault="00447B67" w:rsidP="008829B8">
      <w:pPr>
        <w:jc w:val="center"/>
        <w:rPr>
          <w:color w:val="D55816" w:themeColor="accent2"/>
          <w:sz w:val="28"/>
        </w:rPr>
      </w:pPr>
      <w:r>
        <w:rPr>
          <w:color w:val="D55816" w:themeColor="accent2"/>
          <w:sz w:val="28"/>
        </w:rPr>
        <w:t>Entwicklungsdokumentation</w:t>
      </w:r>
    </w:p>
    <w:p w:rsidR="008829B8" w:rsidRPr="008829B8" w:rsidRDefault="00447B67" w:rsidP="00A24FF2">
      <w:pPr>
        <w:jc w:val="center"/>
        <w:rPr>
          <w:b/>
          <w:smallCaps/>
          <w:color w:val="A5300F" w:themeColor="accent1"/>
          <w:sz w:val="48"/>
        </w:rPr>
      </w:pPr>
      <w:proofErr w:type="spellStart"/>
      <w:r>
        <w:rPr>
          <w:b/>
          <w:smallCaps/>
          <w:color w:val="A5300F" w:themeColor="accent1"/>
          <w:sz w:val="48"/>
        </w:rPr>
        <w:t>Netzalist</w:t>
      </w:r>
      <w:proofErr w:type="spellEnd"/>
      <w:r>
        <w:rPr>
          <w:b/>
          <w:smallCaps/>
          <w:color w:val="A5300F" w:themeColor="accent1"/>
          <w:sz w:val="48"/>
        </w:rPr>
        <w:t xml:space="preserve"> Software Plattform</w:t>
      </w: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Default="008829B8" w:rsidP="008829B8">
      <w:pPr>
        <w:jc w:val="center"/>
      </w:pPr>
    </w:p>
    <w:p w:rsidR="008829B8" w:rsidRPr="008829B8" w:rsidRDefault="008829B8" w:rsidP="008829B8">
      <w:pPr>
        <w:jc w:val="center"/>
        <w:rPr>
          <w:sz w:val="20"/>
        </w:rPr>
      </w:pPr>
      <w:r w:rsidRPr="008829B8">
        <w:rPr>
          <w:sz w:val="20"/>
        </w:rPr>
        <w:t>Version</w:t>
      </w:r>
      <w:r w:rsidR="00E07B13">
        <w:rPr>
          <w:sz w:val="20"/>
        </w:rPr>
        <w:t xml:space="preserve"> </w:t>
      </w:r>
      <w:r w:rsidR="00447B67">
        <w:rPr>
          <w:sz w:val="20"/>
        </w:rPr>
        <w:t>1.0</w:t>
      </w:r>
      <w:r w:rsidR="00E07B13">
        <w:rPr>
          <w:sz w:val="20"/>
        </w:rPr>
        <w:t xml:space="preserve"> </w:t>
      </w:r>
      <w:r w:rsidRPr="008829B8">
        <w:rPr>
          <w:sz w:val="20"/>
        </w:rPr>
        <w:t xml:space="preserve">vom </w:t>
      </w:r>
      <w:r w:rsidR="00447B67">
        <w:rPr>
          <w:sz w:val="20"/>
        </w:rPr>
        <w:t>13.10.2013</w:t>
      </w:r>
    </w:p>
    <w:p w:rsidR="008829B8" w:rsidRPr="008829B8" w:rsidRDefault="008829B8" w:rsidP="008829B8">
      <w:pPr>
        <w:jc w:val="center"/>
        <w:rPr>
          <w:sz w:val="20"/>
        </w:rPr>
      </w:pPr>
      <w:r w:rsidRPr="008829B8">
        <w:rPr>
          <w:sz w:val="20"/>
        </w:rPr>
        <w:t xml:space="preserve">Autor: </w:t>
      </w:r>
      <w:r w:rsidR="00447B67">
        <w:rPr>
          <w:sz w:val="20"/>
        </w:rPr>
        <w:t>Tobias Waggoner</w:t>
      </w:r>
    </w:p>
    <w:p w:rsidR="008829B8" w:rsidRDefault="008829B8" w:rsidP="00C3266C"/>
    <w:p w:rsidR="00960AA8" w:rsidRDefault="00960AA8">
      <w:r>
        <w:br w:type="page"/>
      </w:r>
    </w:p>
    <w:p w:rsidR="008829B8" w:rsidRDefault="008829B8" w:rsidP="00C3266C"/>
    <w:p w:rsidR="008829B8" w:rsidRDefault="008829B8" w:rsidP="008829B8">
      <w:pPr>
        <w:pStyle w:val="Heading1"/>
      </w:pPr>
      <w:bookmarkStart w:id="0" w:name="_Toc369440928"/>
      <w:r>
        <w:t>Über dieses Dokument</w:t>
      </w:r>
      <w:bookmarkEnd w:id="0"/>
    </w:p>
    <w:p w:rsidR="00F57766" w:rsidRDefault="00447B67" w:rsidP="008829B8">
      <w:r>
        <w:t xml:space="preserve">Dieses Dokument ist die Hauptdokumentation für die zu entwickelnde Softwareplattform der zu gründenden </w:t>
      </w:r>
      <w:proofErr w:type="spellStart"/>
      <w:r>
        <w:t>Netzalist</w:t>
      </w:r>
      <w:proofErr w:type="spellEnd"/>
      <w:r>
        <w:t xml:space="preserve"> UG&amp;Co.KG. Es beinhaltet in den einzelnen Sektionen sowohl Architektur und Design als auch </w:t>
      </w:r>
      <w:proofErr w:type="spellStart"/>
      <w:r>
        <w:t>Backlog</w:t>
      </w:r>
      <w:proofErr w:type="spellEnd"/>
      <w:r>
        <w:t xml:space="preserve"> und Historie. Ziel ist im Sinne eines agilen Ansatzes die Komplexität der technischen Dokumentation so gering wie möglich zu halten und erst bei Bedarf via „</w:t>
      </w:r>
      <w:proofErr w:type="spellStart"/>
      <w:r>
        <w:t>Refactoring</w:t>
      </w:r>
      <w:proofErr w:type="spellEnd"/>
      <w:r>
        <w:t>“ weitere Tools (</w:t>
      </w:r>
      <w:proofErr w:type="spellStart"/>
      <w:r>
        <w:t>Jira</w:t>
      </w:r>
      <w:proofErr w:type="spellEnd"/>
      <w:r>
        <w:t xml:space="preserve">, Wiki, </w:t>
      </w:r>
      <w:proofErr w:type="spellStart"/>
      <w:r>
        <w:t>Ticketing</w:t>
      </w:r>
      <w:proofErr w:type="spellEnd"/>
      <w:r>
        <w:t>, …) einzuführen.</w:t>
      </w:r>
    </w:p>
    <w:p w:rsidR="00447B67" w:rsidRDefault="00447B67" w:rsidP="008829B8"/>
    <w:p w:rsidR="00DB7088" w:rsidRDefault="00DB7088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046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088" w:rsidRDefault="00DB7088">
          <w:pPr>
            <w:pStyle w:val="TOCHeading"/>
          </w:pPr>
          <w:r>
            <w:t>Inhalt</w:t>
          </w:r>
        </w:p>
        <w:p w:rsidR="009C7616" w:rsidRDefault="00DB708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40928" w:history="1">
            <w:r w:rsidR="009C7616" w:rsidRPr="00A870E8">
              <w:rPr>
                <w:rStyle w:val="Hyperlink"/>
                <w:noProof/>
              </w:rPr>
              <w:t>1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Über dieses Dokument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_Toc369440928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2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29" w:history="1">
            <w:r w:rsidR="009C7616" w:rsidRPr="00A870E8">
              <w:rPr>
                <w:rStyle w:val="Hyperlink"/>
                <w:noProof/>
              </w:rPr>
              <w:t>2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Historie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_Toc369440929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4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0" w:history="1">
            <w:r w:rsidR="009C7616" w:rsidRPr="00A870E8">
              <w:rPr>
                <w:rStyle w:val="Hyperlink"/>
                <w:noProof/>
              </w:rPr>
              <w:t>3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Backlog / User Stories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_Toc369440930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5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1" w:history="1">
            <w:r w:rsidR="009C7616" w:rsidRPr="00A870E8">
              <w:rPr>
                <w:rStyle w:val="Hyperlink"/>
                <w:noProof/>
              </w:rPr>
              <w:t>3.1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Requirements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_Toc369440931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5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2" w:history="1">
            <w:r w:rsidR="009C7616" w:rsidRPr="00A870E8">
              <w:rPr>
                <w:rStyle w:val="Hyperlink"/>
                <w:noProof/>
              </w:rPr>
              <w:t>3.2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Stories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_Toc369440932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5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3" w:history="1">
            <w:r w:rsidR="009C7616" w:rsidRPr="00A870E8">
              <w:rPr>
                <w:rStyle w:val="Hyperlink"/>
                <w:noProof/>
              </w:rPr>
              <w:t>4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Architektur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_Toc369440933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6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4" w:history="1">
            <w:r w:rsidR="009C7616" w:rsidRPr="00A870E8">
              <w:rPr>
                <w:rStyle w:val="Hyperlink"/>
                <w:noProof/>
              </w:rPr>
              <w:t>5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Design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_Toc369440934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7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9C7616" w:rsidRDefault="005D3B2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9440935" w:history="1">
            <w:r w:rsidR="009C7616" w:rsidRPr="00A870E8">
              <w:rPr>
                <w:rStyle w:val="Hyperlink"/>
                <w:noProof/>
              </w:rPr>
              <w:t>6</w:t>
            </w:r>
            <w:r w:rsidR="009C7616">
              <w:rPr>
                <w:rFonts w:eastAsiaTheme="minorEastAsia"/>
                <w:noProof/>
                <w:lang w:eastAsia="de-DE"/>
              </w:rPr>
              <w:tab/>
            </w:r>
            <w:r w:rsidR="009C7616" w:rsidRPr="00A870E8">
              <w:rPr>
                <w:rStyle w:val="Hyperlink"/>
                <w:noProof/>
              </w:rPr>
              <w:t>Implementation</w:t>
            </w:r>
            <w:r w:rsidR="009C7616">
              <w:rPr>
                <w:noProof/>
                <w:webHidden/>
              </w:rPr>
              <w:tab/>
            </w:r>
            <w:r w:rsidR="009C7616">
              <w:rPr>
                <w:noProof/>
                <w:webHidden/>
              </w:rPr>
              <w:fldChar w:fldCharType="begin"/>
            </w:r>
            <w:r w:rsidR="009C7616">
              <w:rPr>
                <w:noProof/>
                <w:webHidden/>
              </w:rPr>
              <w:instrText xml:space="preserve"> PAGEREF _Toc369440935 \h </w:instrText>
            </w:r>
            <w:r w:rsidR="009C7616">
              <w:rPr>
                <w:noProof/>
                <w:webHidden/>
              </w:rPr>
            </w:r>
            <w:r w:rsidR="009C7616">
              <w:rPr>
                <w:noProof/>
                <w:webHidden/>
              </w:rPr>
              <w:fldChar w:fldCharType="separate"/>
            </w:r>
            <w:r w:rsidR="009C7616">
              <w:rPr>
                <w:noProof/>
                <w:webHidden/>
              </w:rPr>
              <w:t>8</w:t>
            </w:r>
            <w:r w:rsidR="009C7616">
              <w:rPr>
                <w:noProof/>
                <w:webHidden/>
              </w:rPr>
              <w:fldChar w:fldCharType="end"/>
            </w:r>
          </w:hyperlink>
        </w:p>
        <w:p w:rsidR="00DB7088" w:rsidRDefault="00DB7088">
          <w:r>
            <w:rPr>
              <w:b/>
              <w:bCs/>
            </w:rPr>
            <w:fldChar w:fldCharType="end"/>
          </w:r>
        </w:p>
      </w:sdtContent>
    </w:sdt>
    <w:p w:rsidR="00DB7088" w:rsidRDefault="00DB7088" w:rsidP="00DB7088">
      <w:pPr>
        <w:pStyle w:val="Heading1"/>
      </w:pPr>
      <w:r>
        <w:br w:type="page"/>
      </w:r>
      <w:bookmarkStart w:id="1" w:name="_Toc369440929"/>
      <w:r w:rsidR="00447B67">
        <w:lastRenderedPageBreak/>
        <w:t>Historie</w:t>
      </w:r>
      <w:bookmarkEnd w:id="1"/>
    </w:p>
    <w:p w:rsidR="00447B67" w:rsidRDefault="00447B67" w:rsidP="00447B67"/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6945"/>
      </w:tblGrid>
      <w:tr w:rsidR="00FE455A" w:rsidTr="009B1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455A" w:rsidRDefault="00FE455A" w:rsidP="00447B67">
            <w:r>
              <w:t>Datum</w:t>
            </w:r>
          </w:p>
        </w:tc>
        <w:tc>
          <w:tcPr>
            <w:tcW w:w="851" w:type="dxa"/>
          </w:tcPr>
          <w:p w:rsidR="00FE455A" w:rsidRDefault="00FE455A" w:rsidP="0044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945" w:type="dxa"/>
          </w:tcPr>
          <w:p w:rsidR="00FE455A" w:rsidRDefault="00FE455A" w:rsidP="00447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</w:tr>
      <w:tr w:rsidR="00FE455A" w:rsidTr="009B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FE455A" w:rsidRDefault="00FE455A" w:rsidP="00447B67">
            <w:r>
              <w:t>13.10.2013</w:t>
            </w:r>
          </w:p>
        </w:tc>
        <w:tc>
          <w:tcPr>
            <w:tcW w:w="851" w:type="dxa"/>
          </w:tcPr>
          <w:p w:rsidR="00FE455A" w:rsidRDefault="00FE455A" w:rsidP="00447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</w:t>
            </w:r>
          </w:p>
        </w:tc>
        <w:tc>
          <w:tcPr>
            <w:tcW w:w="6945" w:type="dxa"/>
          </w:tcPr>
          <w:p w:rsidR="00FE455A" w:rsidRDefault="00FE455A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Minimal Solution aufgesetzt – kein </w:t>
            </w:r>
            <w:proofErr w:type="spellStart"/>
            <w:r>
              <w:t>Backlog</w:t>
            </w:r>
            <w:proofErr w:type="spellEnd"/>
            <w:r>
              <w:t xml:space="preserve">, keine </w:t>
            </w:r>
            <w:proofErr w:type="spellStart"/>
            <w:r>
              <w:t>Requirements</w:t>
            </w:r>
            <w:proofErr w:type="spellEnd"/>
            <w:r>
              <w:t xml:space="preserve"> – hatte einfach das Bedürfnis zu starten. Im Kopf steht es und ich glaube an agiles Entwickeln. Test </w:t>
            </w:r>
            <w:proofErr w:type="spellStart"/>
            <w:r>
              <w:t>first</w:t>
            </w:r>
            <w:proofErr w:type="spellEnd"/>
            <w:r>
              <w:t>. Tue das mindeste um etwas zum Laufen zu bringen.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Azure</w:t>
            </w:r>
            <w:proofErr w:type="spellEnd"/>
            <w:r>
              <w:t xml:space="preserve"> Account angelegt inklusi</w:t>
            </w:r>
            <w:r w:rsidR="006F3B09">
              <w:t>v</w:t>
            </w:r>
            <w:r>
              <w:t>e Website und Mini DB.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8" w:history="1">
              <w:r w:rsidRPr="009B1021">
                <w:rPr>
                  <w:u w:val="single"/>
                </w:rPr>
                <w:t>https://manage.windowsazure.com/?whr=live.com#Workspaces/WebsiteExtension/Website/netzalist/quickstart</w:t>
              </w:r>
            </w:hyperlink>
          </w:p>
          <w:p w:rsidR="009B1021" w:rsidRP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  <w:p w:rsidR="009B1021" w:rsidRDefault="009B1021" w:rsidP="009B102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9B1021">
                <w:t>Tobias.waggoner@ropedevelopment.onmicrosoft.com</w:t>
              </w:r>
            </w:hyperlink>
            <w:r>
              <w:t xml:space="preserve"> /</w:t>
            </w:r>
            <w:proofErr w:type="spellStart"/>
            <w:r>
              <w:t>defaultpw</w:t>
            </w:r>
            <w:proofErr w:type="spellEnd"/>
            <w:r w:rsidR="006F3B09">
              <w:t xml:space="preserve"> aber mit „!</w:t>
            </w:r>
            <w:bookmarkStart w:id="2" w:name="_GoBack"/>
            <w:bookmarkEnd w:id="2"/>
          </w:p>
          <w:p w:rsidR="006F3B09" w:rsidRDefault="006F3B09" w:rsidP="009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9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Seite:</w:t>
            </w:r>
            <w:r w:rsidRPr="009B1021">
              <w:rPr>
                <w:color w:val="000000" w:themeColor="text1"/>
              </w:rPr>
              <w:t xml:space="preserve"> </w:t>
            </w:r>
            <w:hyperlink r:id="rId10" w:history="1">
              <w:r w:rsidRPr="009B1021">
                <w:rPr>
                  <w:rStyle w:val="Hyperlink"/>
                  <w:color w:val="000000" w:themeColor="text1"/>
                </w:rPr>
                <w:t>http://netzalist.azurewebsites.net/</w:t>
              </w:r>
            </w:hyperlink>
          </w:p>
          <w:p w:rsidR="009B1021" w:rsidRPr="009B1021" w:rsidRDefault="009B1021" w:rsidP="009B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 nach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deployed</w:t>
            </w:r>
            <w:proofErr w:type="spellEnd"/>
            <w:r>
              <w:t xml:space="preserve"> und mit </w:t>
            </w:r>
            <w:proofErr w:type="spellStart"/>
            <w:r>
              <w:t>Azure</w:t>
            </w:r>
            <w:proofErr w:type="spellEnd"/>
            <w:r>
              <w:t xml:space="preserve"> verknüpft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P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11" w:history="1">
              <w:r w:rsidRPr="009B1021">
                <w:rPr>
                  <w:rStyle w:val="Hyperlink"/>
                  <w:color w:val="000000" w:themeColor="text1"/>
                </w:rPr>
                <w:t>https://github.com/tobiaswaggoner/Netzalist.LeadManager</w:t>
              </w:r>
            </w:hyperlink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Ewig an der Datenbankmigration geschraubt.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Kurzform: Visual Studio: Package Manager </w:t>
            </w:r>
            <w:proofErr w:type="spellStart"/>
            <w:r>
              <w:t>Console</w:t>
            </w:r>
            <w:proofErr w:type="spellEnd"/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Jedes Mal, wenn es Änderungen an der DB geben muss: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7F0926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 w:rsidR="009B1021">
              <w:t>dd</w:t>
            </w:r>
            <w:proofErr w:type="spellEnd"/>
            <w:r w:rsidR="009B1021">
              <w:t>-migration &lt;Name der Migration&gt; eingeben.</w:t>
            </w: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6F3B09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9B1021">
              <w:t xml:space="preserve">App </w:t>
            </w:r>
            <w:proofErr w:type="spellStart"/>
            <w:r w:rsidR="009B1021">
              <w:t>patched</w:t>
            </w:r>
            <w:proofErr w:type="spellEnd"/>
            <w:r w:rsidR="009B1021">
              <w:t xml:space="preserve"> sich selber. Manuell kann man auf der Konsole „update-</w:t>
            </w:r>
            <w:proofErr w:type="spellStart"/>
            <w:r w:rsidR="009B1021">
              <w:t>database</w:t>
            </w:r>
            <w:proofErr w:type="spellEnd"/>
            <w:r w:rsidR="009B1021">
              <w:t>“ eintippen.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ist schon mal super cool. 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Jetzt noch das Ganze mit Unit Tests und einem </w:t>
            </w:r>
            <w:proofErr w:type="spellStart"/>
            <w:r>
              <w:t>Build</w:t>
            </w:r>
            <w:proofErr w:type="spellEnd"/>
            <w:r>
              <w:t xml:space="preserve"> Server verknüpfen und es ist bereit, um mit Inhalten </w:t>
            </w:r>
            <w:proofErr w:type="spellStart"/>
            <w:r>
              <w:t>befüllt</w:t>
            </w:r>
            <w:proofErr w:type="spellEnd"/>
            <w:r>
              <w:t xml:space="preserve"> zu werden.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Außerdem in </w:t>
            </w:r>
            <w:proofErr w:type="spellStart"/>
            <w:r>
              <w:t>Github</w:t>
            </w:r>
            <w:proofErr w:type="spellEnd"/>
            <w:r>
              <w:t xml:space="preserve"> einen </w:t>
            </w:r>
            <w:proofErr w:type="spellStart"/>
            <w:r>
              <w:t>Deployment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und in </w:t>
            </w:r>
            <w:proofErr w:type="spellStart"/>
            <w:r>
              <w:t>Azure</w:t>
            </w:r>
            <w:proofErr w:type="spellEnd"/>
            <w:r>
              <w:t xml:space="preserve"> einen zweiten Server (bis 40,00€ pro Monat ist für MSDN Kunden kostenlos!)</w:t>
            </w:r>
          </w:p>
          <w:p w:rsidR="0045283C" w:rsidRDefault="0045283C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5283C" w:rsidRDefault="0045283C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Dann ist das schon mal extrem professionell.</w:t>
            </w:r>
          </w:p>
          <w:p w:rsidR="00973E02" w:rsidRDefault="00973E02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B1021" w:rsidRDefault="009B1021" w:rsidP="00FE45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E455A" w:rsidRDefault="00FE455A" w:rsidP="00447B67"/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3" w:name="_Toc369440930"/>
      <w:proofErr w:type="spellStart"/>
      <w:r>
        <w:lastRenderedPageBreak/>
        <w:t>Backlog</w:t>
      </w:r>
      <w:proofErr w:type="spellEnd"/>
      <w:r>
        <w:t xml:space="preserve"> / User Stories</w:t>
      </w:r>
      <w:bookmarkEnd w:id="3"/>
    </w:p>
    <w:p w:rsidR="00447B67" w:rsidRDefault="00447B67" w:rsidP="00447B67">
      <w:pPr>
        <w:pStyle w:val="Heading2"/>
      </w:pPr>
      <w:bookmarkStart w:id="4" w:name="_Toc369440931"/>
      <w:proofErr w:type="spellStart"/>
      <w:r>
        <w:t>Requirements</w:t>
      </w:r>
      <w:bookmarkEnd w:id="4"/>
      <w:proofErr w:type="spellEnd"/>
    </w:p>
    <w:p w:rsidR="00447B67" w:rsidRDefault="00447B67" w:rsidP="00447B67"/>
    <w:p w:rsidR="00447B67" w:rsidRDefault="00447B67" w:rsidP="00447B67">
      <w:pPr>
        <w:pStyle w:val="Heading2"/>
      </w:pPr>
      <w:bookmarkStart w:id="5" w:name="_Toc369440932"/>
      <w:r>
        <w:t>Stories</w:t>
      </w:r>
      <w:bookmarkEnd w:id="5"/>
    </w:p>
    <w:p w:rsidR="00447B67" w:rsidRDefault="00FE455A" w:rsidP="00FE455A">
      <w:pPr>
        <w:pStyle w:val="Heading3"/>
      </w:pPr>
      <w:r>
        <w:t>NSP – 001 Seite existiert</w:t>
      </w:r>
      <w:r w:rsidR="00C43A01">
        <w:t xml:space="preserve"> (In Arbeit)</w:t>
      </w:r>
    </w:p>
    <w:p w:rsidR="00FE455A" w:rsidRPr="00FE455A" w:rsidRDefault="00FE455A" w:rsidP="00FE455A">
      <w:pPr>
        <w:rPr>
          <w:b/>
          <w:u w:val="single"/>
        </w:rPr>
      </w:pPr>
      <w:r w:rsidRPr="00FE455A">
        <w:rPr>
          <w:b/>
          <w:u w:val="single"/>
        </w:rPr>
        <w:t>Beschreibung:</w:t>
      </w:r>
    </w:p>
    <w:p w:rsidR="00FE455A" w:rsidRPr="00FE455A" w:rsidRDefault="00FE455A" w:rsidP="00FE455A">
      <w:r>
        <w:t xml:space="preserve">Die Solution ist aufgesetzt. Es existiert ein MVC4 Projekt. Dieses kann automatisch per Klick nach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werden und ist dann im Internet ansprechbar.</w:t>
      </w:r>
    </w:p>
    <w:p w:rsidR="00FE455A" w:rsidRPr="00FE455A" w:rsidRDefault="00FE455A" w:rsidP="00FE455A">
      <w:pPr>
        <w:rPr>
          <w:b/>
          <w:u w:val="single"/>
        </w:rPr>
      </w:pPr>
      <w:r w:rsidRPr="00FE455A">
        <w:rPr>
          <w:b/>
          <w:u w:val="single"/>
        </w:rPr>
        <w:t>Akzeptanzkriterien:</w:t>
      </w:r>
    </w:p>
    <w:p w:rsidR="00FE455A" w:rsidRDefault="00FE455A" w:rsidP="00FE455A">
      <w:r>
        <w:t xml:space="preserve">Als Benutzer kann ich die eine URL im Internet ansteuern und sehe das </w:t>
      </w:r>
      <w:proofErr w:type="spellStart"/>
      <w:r>
        <w:t>Netzalist</w:t>
      </w:r>
      <w:proofErr w:type="spellEnd"/>
      <w:r>
        <w:t xml:space="preserve"> Logo.</w:t>
      </w:r>
    </w:p>
    <w:p w:rsidR="00C43A01" w:rsidRPr="00C43A01" w:rsidRDefault="00C43A01" w:rsidP="00FE455A">
      <w:pPr>
        <w:rPr>
          <w:b/>
          <w:u w:val="single"/>
        </w:rPr>
      </w:pPr>
      <w:r w:rsidRPr="00C43A01">
        <w:rPr>
          <w:b/>
          <w:u w:val="single"/>
        </w:rPr>
        <w:t>Protokoll:</w:t>
      </w:r>
    </w:p>
    <w:p w:rsidR="009B1021" w:rsidRDefault="009B1021">
      <w:r>
        <w:t xml:space="preserve">13.10.2013, </w:t>
      </w:r>
      <w:proofErr w:type="spellStart"/>
      <w:r>
        <w:t>tw</w:t>
      </w:r>
      <w:proofErr w:type="spellEnd"/>
      <w:r>
        <w:t xml:space="preserve"> 4 Stunden</w:t>
      </w:r>
    </w:p>
    <w:p w:rsidR="009B1021" w:rsidRDefault="009B1021" w:rsidP="009B1021">
      <w:pPr>
        <w:pStyle w:val="ListParagraph"/>
        <w:numPr>
          <w:ilvl w:val="0"/>
          <w:numId w:val="26"/>
        </w:numPr>
      </w:pPr>
      <w:proofErr w:type="spellStart"/>
      <w:r>
        <w:t>Azure</w:t>
      </w:r>
      <w:proofErr w:type="spellEnd"/>
      <w:r>
        <w:t xml:space="preserve"> Account und Site angelegt</w:t>
      </w:r>
    </w:p>
    <w:p w:rsidR="009B1021" w:rsidRDefault="009B1021" w:rsidP="009B1021">
      <w:pPr>
        <w:pStyle w:val="ListParagraph"/>
        <w:numPr>
          <w:ilvl w:val="0"/>
          <w:numId w:val="26"/>
        </w:numPr>
      </w:pPr>
      <w:r>
        <w:t xml:space="preserve">Verknüpft mit </w:t>
      </w:r>
      <w:proofErr w:type="spellStart"/>
      <w:r>
        <w:t>Github</w:t>
      </w:r>
      <w:proofErr w:type="spellEnd"/>
    </w:p>
    <w:p w:rsidR="009B1021" w:rsidRPr="009B1021" w:rsidRDefault="009B1021" w:rsidP="009B1021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9B1021">
        <w:rPr>
          <w:lang w:val="en-US"/>
        </w:rPr>
        <w:t>Automatisches</w:t>
      </w:r>
      <w:proofErr w:type="spellEnd"/>
      <w:r w:rsidRPr="009B1021">
        <w:rPr>
          <w:lang w:val="en-US"/>
        </w:rPr>
        <w:t xml:space="preserve"> Deployment </w:t>
      </w:r>
      <w:proofErr w:type="spellStart"/>
      <w:r w:rsidRPr="009B1021">
        <w:rPr>
          <w:lang w:val="en-US"/>
        </w:rPr>
        <w:t>inklusive</w:t>
      </w:r>
      <w:proofErr w:type="spellEnd"/>
      <w:r w:rsidRPr="009B1021">
        <w:rPr>
          <w:lang w:val="en-US"/>
        </w:rPr>
        <w:t xml:space="preserve"> DB Migra</w:t>
      </w:r>
      <w:r>
        <w:rPr>
          <w:lang w:val="en-US"/>
        </w:rPr>
        <w:t>t</w:t>
      </w:r>
      <w:r w:rsidRPr="009B1021">
        <w:rPr>
          <w:lang w:val="en-US"/>
        </w:rPr>
        <w:t>ion (Up/Down)</w:t>
      </w:r>
    </w:p>
    <w:p w:rsidR="00447B67" w:rsidRPr="009B1021" w:rsidRDefault="00447B67">
      <w:pPr>
        <w:rPr>
          <w:lang w:val="en-US"/>
        </w:rPr>
      </w:pPr>
      <w:r w:rsidRPr="009B1021">
        <w:rPr>
          <w:lang w:val="en-US"/>
        </w:rPr>
        <w:br w:type="page"/>
      </w:r>
    </w:p>
    <w:p w:rsidR="00447B67" w:rsidRDefault="00447B67" w:rsidP="00447B67">
      <w:pPr>
        <w:pStyle w:val="Heading1"/>
      </w:pPr>
      <w:bookmarkStart w:id="6" w:name="_Toc369440933"/>
      <w:r>
        <w:lastRenderedPageBreak/>
        <w:t>Architektur</w:t>
      </w:r>
      <w:bookmarkEnd w:id="6"/>
    </w:p>
    <w:p w:rsidR="00447B67" w:rsidRDefault="00447B67" w:rsidP="00447B67"/>
    <w:p w:rsidR="00447B67" w:rsidRDefault="00447B67">
      <w:r>
        <w:br w:type="page"/>
      </w:r>
    </w:p>
    <w:p w:rsidR="00447B67" w:rsidRDefault="00447B67" w:rsidP="00447B67">
      <w:pPr>
        <w:pStyle w:val="Heading1"/>
      </w:pPr>
      <w:bookmarkStart w:id="7" w:name="_Toc369440934"/>
      <w:r>
        <w:lastRenderedPageBreak/>
        <w:t>Design</w:t>
      </w:r>
      <w:bookmarkEnd w:id="7"/>
    </w:p>
    <w:p w:rsidR="00447B67" w:rsidRDefault="00447B67" w:rsidP="00447B67"/>
    <w:p w:rsidR="00447B67" w:rsidRDefault="00447B67">
      <w:r>
        <w:br w:type="page"/>
      </w:r>
    </w:p>
    <w:p w:rsidR="00447B67" w:rsidRPr="00447B67" w:rsidRDefault="00447B67" w:rsidP="00447B67">
      <w:pPr>
        <w:pStyle w:val="Heading1"/>
      </w:pPr>
      <w:bookmarkStart w:id="8" w:name="_Toc369440935"/>
      <w:r>
        <w:lastRenderedPageBreak/>
        <w:t>Implementation</w:t>
      </w:r>
      <w:bookmarkEnd w:id="8"/>
    </w:p>
    <w:sectPr w:rsidR="00447B67" w:rsidRPr="00447B67" w:rsidSect="00447B67">
      <w:headerReference w:type="default" r:id="rId12"/>
      <w:footerReference w:type="defaul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B26" w:rsidRDefault="005D3B26" w:rsidP="009F7BB7">
      <w:pPr>
        <w:spacing w:after="0" w:line="240" w:lineRule="auto"/>
      </w:pPr>
      <w:r>
        <w:separator/>
      </w:r>
    </w:p>
  </w:endnote>
  <w:endnote w:type="continuationSeparator" w:id="0">
    <w:p w:rsidR="005D3B26" w:rsidRDefault="005D3B26" w:rsidP="009F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56" w:rsidRPr="009F7BB7" w:rsidRDefault="00963956">
    <w:pPr>
      <w:pStyle w:val="Footer"/>
      <w:rPr>
        <w:color w:val="252525" w:themeColor="text2" w:themeShade="BF"/>
        <w:sz w:val="18"/>
      </w:rPr>
    </w:pP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 xml:space="preserve"> FILENAME \* MERGEFORMAT </w:instrText>
    </w:r>
    <w:r w:rsidRPr="00BC6CCA">
      <w:rPr>
        <w:color w:val="252525" w:themeColor="text2" w:themeShade="BF"/>
        <w:sz w:val="18"/>
      </w:rPr>
      <w:fldChar w:fldCharType="separate"/>
    </w:r>
    <w:r w:rsidR="00165A0B">
      <w:rPr>
        <w:noProof/>
        <w:color w:val="252525" w:themeColor="text2" w:themeShade="BF"/>
        <w:sz w:val="18"/>
      </w:rPr>
      <w:t>Software Plattform - Entwicklungsdokumentation.docx</w:t>
    </w:r>
    <w:r w:rsidRPr="00BC6CCA">
      <w:rPr>
        <w:color w:val="252525" w:themeColor="text2" w:themeShade="BF"/>
        <w:sz w:val="18"/>
      </w:rPr>
      <w:fldChar w:fldCharType="end"/>
    </w:r>
    <w:r w:rsidRPr="00BC6CCA">
      <w:rPr>
        <w:color w:val="252525" w:themeColor="text2" w:themeShade="BF"/>
        <w:sz w:val="18"/>
      </w:rPr>
      <w:ptab w:relativeTo="margin" w:alignment="center" w:leader="none"/>
    </w:r>
    <w:r w:rsidRPr="00BC6CCA">
      <w:rPr>
        <w:color w:val="252525" w:themeColor="text2" w:themeShade="BF"/>
        <w:sz w:val="18"/>
      </w:rPr>
      <w:t xml:space="preserve">Seite </w:t>
    </w: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>PAGE   \* MERGEFORMAT</w:instrText>
    </w:r>
    <w:r w:rsidRPr="00BC6CCA">
      <w:rPr>
        <w:color w:val="252525" w:themeColor="text2" w:themeShade="BF"/>
        <w:sz w:val="18"/>
      </w:rPr>
      <w:fldChar w:fldCharType="separate"/>
    </w:r>
    <w:r w:rsidR="006F3B09">
      <w:rPr>
        <w:noProof/>
        <w:color w:val="252525" w:themeColor="text2" w:themeShade="BF"/>
        <w:sz w:val="18"/>
      </w:rPr>
      <w:t>8</w:t>
    </w:r>
    <w:r w:rsidRPr="00BC6CCA">
      <w:rPr>
        <w:color w:val="252525" w:themeColor="text2" w:themeShade="BF"/>
        <w:sz w:val="18"/>
      </w:rPr>
      <w:fldChar w:fldCharType="end"/>
    </w:r>
    <w:r w:rsidRPr="00BC6CCA">
      <w:rPr>
        <w:color w:val="252525" w:themeColor="text2" w:themeShade="BF"/>
        <w:sz w:val="18"/>
      </w:rPr>
      <w:ptab w:relativeTo="margin" w:alignment="right" w:leader="none"/>
    </w:r>
    <w:r w:rsidRPr="00BC6CCA">
      <w:rPr>
        <w:color w:val="252525" w:themeColor="text2" w:themeShade="BF"/>
        <w:sz w:val="18"/>
      </w:rPr>
      <w:fldChar w:fldCharType="begin"/>
    </w:r>
    <w:r w:rsidRPr="00BC6CCA">
      <w:rPr>
        <w:color w:val="252525" w:themeColor="text2" w:themeShade="BF"/>
        <w:sz w:val="18"/>
      </w:rPr>
      <w:instrText xml:space="preserve"> TIME \@ "dddd, d. MMMM yyyy" </w:instrText>
    </w:r>
    <w:r w:rsidRPr="00BC6CCA">
      <w:rPr>
        <w:color w:val="252525" w:themeColor="text2" w:themeShade="BF"/>
        <w:sz w:val="18"/>
      </w:rPr>
      <w:fldChar w:fldCharType="separate"/>
    </w:r>
    <w:r w:rsidR="009B1021">
      <w:rPr>
        <w:noProof/>
        <w:color w:val="252525" w:themeColor="text2" w:themeShade="BF"/>
        <w:sz w:val="18"/>
      </w:rPr>
      <w:t>Sonntag, 13. Oktober 2013</w:t>
    </w:r>
    <w:r w:rsidRPr="00BC6CCA">
      <w:rPr>
        <w:color w:val="252525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B26" w:rsidRDefault="005D3B26" w:rsidP="009F7BB7">
      <w:pPr>
        <w:spacing w:after="0" w:line="240" w:lineRule="auto"/>
      </w:pPr>
      <w:r>
        <w:separator/>
      </w:r>
    </w:p>
  </w:footnote>
  <w:footnote w:type="continuationSeparator" w:id="0">
    <w:p w:rsidR="005D3B26" w:rsidRDefault="005D3B26" w:rsidP="009F7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956" w:rsidRDefault="00B02403">
    <w:pPr>
      <w:pStyle w:val="Header"/>
      <w:rPr>
        <w:rFonts w:ascii="Arial Rounded MT Bold" w:hAnsi="Arial Rounded MT Bold"/>
        <w:b/>
        <w:smallCaps/>
        <w:color w:val="A5300F" w:themeColor="accent1"/>
        <w:sz w:val="32"/>
      </w:rPr>
    </w:pPr>
    <w:r w:rsidRPr="00B02403">
      <w:rPr>
        <w:rFonts w:ascii="Arial Rounded MT Bold" w:hAnsi="Arial Rounded MT Bold"/>
        <w:b/>
        <w:smallCaps/>
        <w:noProof/>
        <w:color w:val="A5300F" w:themeColor="accent1"/>
        <w:sz w:val="32"/>
        <w:lang w:eastAsia="de-DE"/>
      </w:rPr>
      <w:drawing>
        <wp:anchor distT="0" distB="0" distL="114300" distR="114300" simplePos="0" relativeHeight="251658240" behindDoc="1" locked="0" layoutInCell="1" allowOverlap="1" wp14:anchorId="154C99DA" wp14:editId="36B6EA15">
          <wp:simplePos x="0" y="0"/>
          <wp:positionH relativeFrom="margin">
            <wp:align>right</wp:align>
          </wp:positionH>
          <wp:positionV relativeFrom="paragraph">
            <wp:posOffset>-297180</wp:posOffset>
          </wp:positionV>
          <wp:extent cx="474345" cy="1134110"/>
          <wp:effectExtent l="0" t="0" r="1905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4345" cy="1134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2403">
      <w:rPr>
        <w:rFonts w:ascii="Arial Rounded MT Bold" w:hAnsi="Arial Rounded MT Bold"/>
        <w:b/>
        <w:smallCaps/>
        <w:color w:val="A5300F" w:themeColor="accent1"/>
        <w:sz w:val="32"/>
      </w:rPr>
      <w:t>Netzalist.Com</w:t>
    </w:r>
  </w:p>
  <w:p w:rsidR="00B02403" w:rsidRPr="00B02403" w:rsidRDefault="00B02403">
    <w:pPr>
      <w:pStyle w:val="Header"/>
      <w:rPr>
        <w:rFonts w:ascii="Arial" w:hAnsi="Arial" w:cs="Arial"/>
        <w:smallCaps/>
        <w:color w:val="E19825" w:themeColor="accent3"/>
        <w:spacing w:val="28"/>
        <w:sz w:val="16"/>
      </w:rPr>
    </w:pPr>
    <w:r w:rsidRPr="00B02403">
      <w:rPr>
        <w:rFonts w:ascii="Arial" w:hAnsi="Arial" w:cs="Arial"/>
        <w:smallCaps/>
        <w:color w:val="E19825" w:themeColor="accent3"/>
        <w:spacing w:val="28"/>
      </w:rPr>
      <w:t>Online Marketing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3C0D0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F03AC8"/>
    <w:multiLevelType w:val="hybridMultilevel"/>
    <w:tmpl w:val="3C864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20199"/>
    <w:multiLevelType w:val="hybridMultilevel"/>
    <w:tmpl w:val="EB26B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D6F7C"/>
    <w:multiLevelType w:val="hybridMultilevel"/>
    <w:tmpl w:val="57F26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521F0"/>
    <w:multiLevelType w:val="hybridMultilevel"/>
    <w:tmpl w:val="701C5F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138EB"/>
    <w:multiLevelType w:val="hybridMultilevel"/>
    <w:tmpl w:val="88827570"/>
    <w:lvl w:ilvl="0" w:tplc="4E0C8E2A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759AC"/>
    <w:multiLevelType w:val="hybridMultilevel"/>
    <w:tmpl w:val="B994E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6E77E6"/>
    <w:multiLevelType w:val="hybridMultilevel"/>
    <w:tmpl w:val="4E580B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D961B4"/>
    <w:multiLevelType w:val="hybridMultilevel"/>
    <w:tmpl w:val="FD903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18797F"/>
    <w:multiLevelType w:val="hybridMultilevel"/>
    <w:tmpl w:val="AB8455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044754"/>
    <w:multiLevelType w:val="hybridMultilevel"/>
    <w:tmpl w:val="6C961D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FA43A9"/>
    <w:multiLevelType w:val="hybridMultilevel"/>
    <w:tmpl w:val="FB20A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D4483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3CF838A3"/>
    <w:multiLevelType w:val="hybridMultilevel"/>
    <w:tmpl w:val="E54A0D9C"/>
    <w:lvl w:ilvl="0" w:tplc="859AD40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329FD"/>
    <w:multiLevelType w:val="hybridMultilevel"/>
    <w:tmpl w:val="F1AA8EBC"/>
    <w:lvl w:ilvl="0" w:tplc="8EA25226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E63937"/>
    <w:multiLevelType w:val="hybridMultilevel"/>
    <w:tmpl w:val="513CD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E53FF"/>
    <w:multiLevelType w:val="hybridMultilevel"/>
    <w:tmpl w:val="49C8F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D57A0"/>
    <w:multiLevelType w:val="hybridMultilevel"/>
    <w:tmpl w:val="67D25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422E9E"/>
    <w:multiLevelType w:val="hybridMultilevel"/>
    <w:tmpl w:val="5F9A2E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B130F3"/>
    <w:multiLevelType w:val="hybridMultilevel"/>
    <w:tmpl w:val="42448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4C1CE2"/>
    <w:multiLevelType w:val="hybridMultilevel"/>
    <w:tmpl w:val="93EC4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7C4B47"/>
    <w:multiLevelType w:val="hybridMultilevel"/>
    <w:tmpl w:val="2DB6F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77E35"/>
    <w:multiLevelType w:val="hybridMultilevel"/>
    <w:tmpl w:val="8B56C9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353A27"/>
    <w:multiLevelType w:val="hybridMultilevel"/>
    <w:tmpl w:val="72780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293172"/>
    <w:multiLevelType w:val="hybridMultilevel"/>
    <w:tmpl w:val="63EA9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7358C3"/>
    <w:multiLevelType w:val="hybridMultilevel"/>
    <w:tmpl w:val="F6DE4A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B0435D"/>
    <w:multiLevelType w:val="hybridMultilevel"/>
    <w:tmpl w:val="12046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7171B6"/>
    <w:multiLevelType w:val="hybridMultilevel"/>
    <w:tmpl w:val="5EA07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7"/>
  </w:num>
  <w:num w:numId="3">
    <w:abstractNumId w:val="25"/>
  </w:num>
  <w:num w:numId="4">
    <w:abstractNumId w:val="21"/>
  </w:num>
  <w:num w:numId="5">
    <w:abstractNumId w:val="1"/>
  </w:num>
  <w:num w:numId="6">
    <w:abstractNumId w:val="0"/>
  </w:num>
  <w:num w:numId="7">
    <w:abstractNumId w:val="19"/>
  </w:num>
  <w:num w:numId="8">
    <w:abstractNumId w:val="17"/>
  </w:num>
  <w:num w:numId="9">
    <w:abstractNumId w:val="9"/>
  </w:num>
  <w:num w:numId="10">
    <w:abstractNumId w:val="20"/>
  </w:num>
  <w:num w:numId="11">
    <w:abstractNumId w:val="18"/>
  </w:num>
  <w:num w:numId="12">
    <w:abstractNumId w:val="22"/>
  </w:num>
  <w:num w:numId="13">
    <w:abstractNumId w:val="4"/>
  </w:num>
  <w:num w:numId="14">
    <w:abstractNumId w:val="26"/>
  </w:num>
  <w:num w:numId="15">
    <w:abstractNumId w:val="11"/>
  </w:num>
  <w:num w:numId="16">
    <w:abstractNumId w:val="13"/>
  </w:num>
  <w:num w:numId="17">
    <w:abstractNumId w:val="24"/>
  </w:num>
  <w:num w:numId="18">
    <w:abstractNumId w:val="10"/>
  </w:num>
  <w:num w:numId="19">
    <w:abstractNumId w:val="15"/>
  </w:num>
  <w:num w:numId="20">
    <w:abstractNumId w:val="2"/>
  </w:num>
  <w:num w:numId="21">
    <w:abstractNumId w:val="3"/>
  </w:num>
  <w:num w:numId="22">
    <w:abstractNumId w:val="16"/>
  </w:num>
  <w:num w:numId="23">
    <w:abstractNumId w:val="7"/>
  </w:num>
  <w:num w:numId="24">
    <w:abstractNumId w:val="6"/>
  </w:num>
  <w:num w:numId="25">
    <w:abstractNumId w:val="8"/>
  </w:num>
  <w:num w:numId="26">
    <w:abstractNumId w:val="23"/>
  </w:num>
  <w:num w:numId="27">
    <w:abstractNumId w:val="14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67"/>
    <w:rsid w:val="00005790"/>
    <w:rsid w:val="00044F8B"/>
    <w:rsid w:val="000B080C"/>
    <w:rsid w:val="000E3D6D"/>
    <w:rsid w:val="000F4E2F"/>
    <w:rsid w:val="00103797"/>
    <w:rsid w:val="00136F57"/>
    <w:rsid w:val="00165A0B"/>
    <w:rsid w:val="0017445E"/>
    <w:rsid w:val="001E5BAC"/>
    <w:rsid w:val="00267BDF"/>
    <w:rsid w:val="0035598D"/>
    <w:rsid w:val="003772D6"/>
    <w:rsid w:val="003B2A8F"/>
    <w:rsid w:val="00436321"/>
    <w:rsid w:val="00447B67"/>
    <w:rsid w:val="0045283C"/>
    <w:rsid w:val="004839B3"/>
    <w:rsid w:val="004D6785"/>
    <w:rsid w:val="004F413F"/>
    <w:rsid w:val="005D3B26"/>
    <w:rsid w:val="005D6969"/>
    <w:rsid w:val="005E5301"/>
    <w:rsid w:val="00683436"/>
    <w:rsid w:val="006D6777"/>
    <w:rsid w:val="006F3B09"/>
    <w:rsid w:val="00734DA6"/>
    <w:rsid w:val="007D41CD"/>
    <w:rsid w:val="007E5CE0"/>
    <w:rsid w:val="007F0926"/>
    <w:rsid w:val="008829B8"/>
    <w:rsid w:val="008E20BD"/>
    <w:rsid w:val="00960AA8"/>
    <w:rsid w:val="00963956"/>
    <w:rsid w:val="00973E02"/>
    <w:rsid w:val="009764CE"/>
    <w:rsid w:val="00993DF7"/>
    <w:rsid w:val="00994349"/>
    <w:rsid w:val="009B1021"/>
    <w:rsid w:val="009C7616"/>
    <w:rsid w:val="009E31A1"/>
    <w:rsid w:val="009F7BB7"/>
    <w:rsid w:val="00A173D4"/>
    <w:rsid w:val="00A24FF2"/>
    <w:rsid w:val="00A60168"/>
    <w:rsid w:val="00B02403"/>
    <w:rsid w:val="00B772AC"/>
    <w:rsid w:val="00BF29D4"/>
    <w:rsid w:val="00C26F6D"/>
    <w:rsid w:val="00C3266C"/>
    <w:rsid w:val="00C43A01"/>
    <w:rsid w:val="00CC79E6"/>
    <w:rsid w:val="00D14DFD"/>
    <w:rsid w:val="00D20FE7"/>
    <w:rsid w:val="00D45AD7"/>
    <w:rsid w:val="00D4710E"/>
    <w:rsid w:val="00D52484"/>
    <w:rsid w:val="00D57506"/>
    <w:rsid w:val="00D772C0"/>
    <w:rsid w:val="00D81748"/>
    <w:rsid w:val="00D97936"/>
    <w:rsid w:val="00DB1AEF"/>
    <w:rsid w:val="00DB7088"/>
    <w:rsid w:val="00E07B13"/>
    <w:rsid w:val="00E94FBB"/>
    <w:rsid w:val="00ED283D"/>
    <w:rsid w:val="00EF7A04"/>
    <w:rsid w:val="00F36A5C"/>
    <w:rsid w:val="00F57766"/>
    <w:rsid w:val="00F903BF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2599131-E4C0-411B-B434-374D637B5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DA6"/>
  </w:style>
  <w:style w:type="paragraph" w:styleId="Heading1">
    <w:name w:val="heading 1"/>
    <w:basedOn w:val="Normal"/>
    <w:next w:val="Normal"/>
    <w:link w:val="Heading1Char"/>
    <w:uiPriority w:val="9"/>
    <w:qFormat/>
    <w:rsid w:val="003772D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2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72D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72D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72D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7B23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2D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2D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2D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2D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2D6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72D6"/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72D6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72D6"/>
    <w:rPr>
      <w:rFonts w:asciiTheme="majorHAnsi" w:eastAsiaTheme="majorEastAsia" w:hAnsiTheme="majorHAnsi" w:cstheme="majorBidi"/>
      <w:i/>
      <w:iCs/>
      <w:color w:val="7B230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772D6"/>
    <w:rPr>
      <w:rFonts w:asciiTheme="majorHAnsi" w:eastAsiaTheme="majorEastAsia" w:hAnsiTheme="majorHAnsi" w:cstheme="majorBidi"/>
      <w:color w:val="7B23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2D6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2D6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2D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2D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772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DA6"/>
    <w:rPr>
      <w:color w:val="6B9F25" w:themeColor="hyperlink"/>
      <w:u w:val="single"/>
    </w:rPr>
  </w:style>
  <w:style w:type="paragraph" w:styleId="ListBullet">
    <w:name w:val="List Bullet"/>
    <w:basedOn w:val="Normal"/>
    <w:uiPriority w:val="99"/>
    <w:unhideWhenUsed/>
    <w:rsid w:val="00ED283D"/>
    <w:pPr>
      <w:numPr>
        <w:numId w:val="6"/>
      </w:numPr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A601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BB7"/>
  </w:style>
  <w:style w:type="paragraph" w:styleId="Footer">
    <w:name w:val="footer"/>
    <w:basedOn w:val="Normal"/>
    <w:link w:val="FooterChar"/>
    <w:uiPriority w:val="99"/>
    <w:unhideWhenUsed/>
    <w:rsid w:val="009F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BB7"/>
  </w:style>
  <w:style w:type="paragraph" w:styleId="TOCHeading">
    <w:name w:val="TOC Heading"/>
    <w:basedOn w:val="Heading1"/>
    <w:next w:val="Normal"/>
    <w:uiPriority w:val="39"/>
    <w:unhideWhenUsed/>
    <w:qFormat/>
    <w:rsid w:val="00DB7088"/>
    <w:pPr>
      <w:numPr>
        <w:numId w:val="0"/>
      </w:numPr>
      <w:outlineLvl w:val="9"/>
    </w:pPr>
    <w:rPr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DB70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70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708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6D6777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table" w:styleId="TableGrid">
    <w:name w:val="Table Grid"/>
    <w:basedOn w:val="TableNormal"/>
    <w:uiPriority w:val="39"/>
    <w:rsid w:val="00FE4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3">
    <w:name w:val="Grid Table 2 Accent 3"/>
    <w:basedOn w:val="TableNormal"/>
    <w:uiPriority w:val="47"/>
    <w:rsid w:val="00FE45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DC07C" w:themeColor="accent3" w:themeTint="99"/>
        <w:bottom w:val="single" w:sz="2" w:space="0" w:color="EDC07C" w:themeColor="accent3" w:themeTint="99"/>
        <w:insideH w:val="single" w:sz="2" w:space="0" w:color="EDC07C" w:themeColor="accent3" w:themeTint="99"/>
        <w:insideV w:val="single" w:sz="2" w:space="0" w:color="EDC07C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DC0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C0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AD3" w:themeFill="accent3" w:themeFillTint="33"/>
      </w:tcPr>
    </w:tblStylePr>
    <w:tblStylePr w:type="band1Horz">
      <w:tblPr/>
      <w:tcPr>
        <w:shd w:val="clear" w:color="auto" w:fill="F9EAD3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80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.windowsazure.com/?whr=live.com#Workspaces/WebsiteExtension/Website/netzalist/quickstar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biaswaggoner/Netzalist.LeadManag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netzalist.azurewebsites.net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bias.waggoner@ropedevelopment.onmicrosoft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ias\Documents\Custom%20Office%20Templates\Dokument%20Netzalist.dotx" TargetMode="External"/></Relationships>
</file>

<file path=word/theme/theme1.xml><?xml version="1.0" encoding="utf-8"?>
<a:theme xmlns:a="http://schemas.openxmlformats.org/drawingml/2006/main" name="Larissa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2907A-C849-4118-9204-DA9DC9B3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 Netzalist.dotx</Template>
  <TotalTime>0</TotalTime>
  <Pages>1</Pages>
  <Words>468</Words>
  <Characters>2951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Waggoner</dc:creator>
  <cp:keywords/>
  <dc:description/>
  <cp:lastModifiedBy>Tobias Waggoner</cp:lastModifiedBy>
  <cp:revision>10</cp:revision>
  <dcterms:created xsi:type="dcterms:W3CDTF">2013-10-13T13:11:00Z</dcterms:created>
  <dcterms:modified xsi:type="dcterms:W3CDTF">2013-10-13T17:49:00Z</dcterms:modified>
</cp:coreProperties>
</file>